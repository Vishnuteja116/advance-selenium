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FD8" w:rsidRPr="005D5E67" w:rsidRDefault="00A320EF" w:rsidP="00A84182">
      <w:pPr>
        <w:jc w:val="center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Course Sheet </w:t>
      </w:r>
      <w:r w:rsidR="0009665E">
        <w:rPr>
          <w:rFonts w:asciiTheme="minorHAnsi" w:hAnsiTheme="minorHAnsi" w:cs="Arial"/>
          <w:b/>
          <w:color w:val="000000" w:themeColor="text1"/>
          <w:sz w:val="22"/>
          <w:szCs w:val="22"/>
        </w:rPr>
        <w:t>Advance Selenium</w:t>
      </w:r>
    </w:p>
    <w:p w:rsidR="00985FD8" w:rsidRPr="005D5E67" w:rsidRDefault="0059782A">
      <w:pPr>
        <w:rPr>
          <w:rFonts w:asciiTheme="minorHAnsi" w:hAnsiTheme="minorHAnsi" w:cs="Arial"/>
          <w:color w:val="000000" w:themeColor="text1"/>
          <w:sz w:val="22"/>
          <w:szCs w:val="22"/>
        </w:rPr>
      </w:pPr>
      <w:r w:rsidRPr="005D5E67">
        <w:rPr>
          <w:rFonts w:asciiTheme="minorHAnsi" w:hAnsiTheme="minorHAnsi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E12CC3B" wp14:editId="5231BDD6">
                <wp:simplePos x="0" y="0"/>
                <wp:positionH relativeFrom="column">
                  <wp:align>center</wp:align>
                </wp:positionH>
                <wp:positionV relativeFrom="page">
                  <wp:posOffset>1175385</wp:posOffset>
                </wp:positionV>
                <wp:extent cx="6400800" cy="0"/>
                <wp:effectExtent l="28575" t="32385" r="28575" b="3429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rgbClr val="194B3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12CFBDB9" id="Line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page;mso-width-percent:0;mso-height-percent:0;mso-width-relative:page;mso-height-relative:page" from="0,92.55pt" to="7in,9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" strokecolor="#194b32" strokeweight="4pt">
                <w10:wrap anchory="page"/>
              </v:line>
            </w:pict>
          </mc:Fallback>
        </mc:AlternateContent>
      </w:r>
    </w:p>
    <w:p w:rsidR="00985FD8" w:rsidRPr="005D5E67" w:rsidRDefault="00985FD8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3A62BE" w:rsidP="00681DC6">
      <w:pPr>
        <w:spacing w:before="360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5D5E67">
        <w:rPr>
          <w:rFonts w:asciiTheme="minorHAnsi" w:hAnsiTheme="minorHAnsi" w:cs="Arial"/>
          <w:b/>
          <w:color w:val="000000" w:themeColor="text1"/>
          <w:sz w:val="22"/>
          <w:szCs w:val="22"/>
          <w:lang w:val="en-GB"/>
        </w:rPr>
        <w:t>Name:</w:t>
      </w:r>
      <w:r w:rsidR="00874865" w:rsidRPr="005D5E67">
        <w:rPr>
          <w:rFonts w:asciiTheme="minorHAnsi" w:hAnsiTheme="minorHAnsi" w:cs="Arial"/>
          <w:b/>
          <w:color w:val="000000" w:themeColor="text1"/>
          <w:sz w:val="22"/>
          <w:szCs w:val="22"/>
          <w:lang w:val="en-GB"/>
        </w:rPr>
        <w:t xml:space="preserve"> </w:t>
      </w:r>
      <w:r w:rsidR="00A320EF">
        <w:rPr>
          <w:rFonts w:asciiTheme="minorHAnsi" w:hAnsiTheme="minorHAnsi" w:cs="Arial"/>
          <w:b/>
          <w:color w:val="000000" w:themeColor="text1"/>
          <w:sz w:val="22"/>
          <w:szCs w:val="22"/>
          <w:lang w:val="en-GB"/>
        </w:rPr>
        <w:t xml:space="preserve">Course Sheet </w:t>
      </w:r>
      <w:r w:rsidR="007305DC">
        <w:rPr>
          <w:rFonts w:asciiTheme="minorHAnsi" w:hAnsiTheme="minorHAnsi" w:cs="Arial"/>
          <w:b/>
          <w:color w:val="000000" w:themeColor="text1"/>
          <w:sz w:val="22"/>
          <w:szCs w:val="22"/>
          <w:lang w:val="en-GB"/>
        </w:rPr>
        <w:t xml:space="preserve">for Advanced Selenium </w:t>
      </w:r>
    </w:p>
    <w:p w:rsidR="00985FD8" w:rsidRPr="005D5E67" w:rsidRDefault="00985FD8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tbl>
      <w:tblPr>
        <w:tblW w:w="12140" w:type="dxa"/>
        <w:tblInd w:w="-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65"/>
        <w:gridCol w:w="3401"/>
        <w:gridCol w:w="3374"/>
      </w:tblGrid>
      <w:tr w:rsidR="00DD72E7" w:rsidRPr="005D5E67" w:rsidTr="00DD72E7">
        <w:trPr>
          <w:trHeight w:val="315"/>
        </w:trPr>
        <w:tc>
          <w:tcPr>
            <w:tcW w:w="5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2E7" w:rsidRPr="005D5E67" w:rsidRDefault="00DD72E7" w:rsidP="000E3447">
            <w:pPr>
              <w:jc w:val="center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Prepared by </w:t>
            </w:r>
            <w:r w:rsidR="000E3447">
              <w:rPr>
                <w:rFonts w:asciiTheme="minorHAnsi" w:hAnsiTheme="minorHAnsi"/>
                <w:color w:val="000000"/>
                <w:sz w:val="22"/>
                <w:szCs w:val="22"/>
              </w:rPr>
              <w:t>Sneha Kumar</w:t>
            </w:r>
          </w:p>
        </w:tc>
        <w:tc>
          <w:tcPr>
            <w:tcW w:w="34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2E7" w:rsidRPr="005D5E67" w:rsidRDefault="00DD72E7" w:rsidP="00CD172B">
            <w:pPr>
              <w:jc w:val="center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>Date</w:t>
            </w:r>
            <w:r w:rsidR="00A320EF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: </w:t>
            </w:r>
            <w:r w:rsidR="007305DC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  <w:r w:rsidR="00CD172B">
              <w:rPr>
                <w:rFonts w:asciiTheme="minorHAnsi" w:hAnsiTheme="minorHAnsi"/>
                <w:color w:val="000000"/>
                <w:sz w:val="22"/>
                <w:szCs w:val="22"/>
              </w:rPr>
              <w:t>7</w:t>
            </w:r>
            <w:r w:rsidR="007305DC">
              <w:rPr>
                <w:rFonts w:asciiTheme="minorHAnsi" w:hAnsiTheme="minorHAnsi"/>
                <w:color w:val="000000"/>
                <w:sz w:val="22"/>
                <w:szCs w:val="22"/>
              </w:rPr>
              <w:t>-</w:t>
            </w:r>
            <w:r w:rsidR="000E3447">
              <w:rPr>
                <w:rFonts w:asciiTheme="minorHAnsi" w:hAnsiTheme="minorHAnsi"/>
                <w:color w:val="000000"/>
                <w:sz w:val="22"/>
                <w:szCs w:val="22"/>
              </w:rPr>
              <w:t>Mar</w:t>
            </w:r>
            <w:r w:rsidR="007305DC">
              <w:rPr>
                <w:rFonts w:asciiTheme="minorHAnsi" w:hAnsiTheme="minorHAnsi"/>
                <w:color w:val="000000"/>
                <w:sz w:val="22"/>
                <w:szCs w:val="22"/>
              </w:rPr>
              <w:t>-2019</w:t>
            </w:r>
          </w:p>
        </w:tc>
        <w:tc>
          <w:tcPr>
            <w:tcW w:w="33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D72E7" w:rsidRPr="005D5E67" w:rsidRDefault="00DD72E7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CD172B" w:rsidRPr="005D5E67" w:rsidTr="002476B9">
        <w:trPr>
          <w:trHeight w:val="315"/>
        </w:trPr>
        <w:tc>
          <w:tcPr>
            <w:tcW w:w="53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D172B" w:rsidRPr="005D5E67" w:rsidRDefault="00CD172B" w:rsidP="00CD172B">
            <w:pPr>
              <w:jc w:val="center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Reviewed by 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Manisha Mane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172B" w:rsidRDefault="00CD172B" w:rsidP="00CD172B">
            <w:pPr>
              <w:jc w:val="center"/>
            </w:pPr>
            <w:r w:rsidRPr="00561FC8">
              <w:rPr>
                <w:rFonts w:asciiTheme="minorHAnsi" w:hAnsiTheme="minorHAnsi"/>
                <w:color w:val="000000"/>
                <w:sz w:val="22"/>
                <w:szCs w:val="22"/>
              </w:rPr>
              <w:t>Date: 07-Mar-2019</w:t>
            </w:r>
          </w:p>
        </w:tc>
        <w:tc>
          <w:tcPr>
            <w:tcW w:w="33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D172B" w:rsidRPr="005D5E67" w:rsidRDefault="00CD172B" w:rsidP="00CD172B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CD172B" w:rsidRPr="005D5E67" w:rsidTr="002476B9">
        <w:trPr>
          <w:trHeight w:val="315"/>
        </w:trPr>
        <w:tc>
          <w:tcPr>
            <w:tcW w:w="53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D172B" w:rsidRPr="005D5E67" w:rsidRDefault="00CD172B" w:rsidP="00CD172B">
            <w:pPr>
              <w:jc w:val="center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Approved by 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Nisha Mendonsa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172B" w:rsidRDefault="00CD172B" w:rsidP="00CD172B">
            <w:pPr>
              <w:jc w:val="center"/>
            </w:pPr>
            <w:r w:rsidRPr="00561FC8">
              <w:rPr>
                <w:rFonts w:asciiTheme="minorHAnsi" w:hAnsiTheme="minorHAnsi"/>
                <w:color w:val="000000"/>
                <w:sz w:val="22"/>
                <w:szCs w:val="22"/>
              </w:rPr>
              <w:t>Date: 07-Mar-2019</w:t>
            </w:r>
          </w:p>
        </w:tc>
        <w:tc>
          <w:tcPr>
            <w:tcW w:w="33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D172B" w:rsidRPr="005D5E67" w:rsidRDefault="00CD172B" w:rsidP="00CD172B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835403" w:rsidRPr="005D5E67" w:rsidRDefault="00835403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835403" w:rsidRPr="005D5E67" w:rsidRDefault="00835403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tbl>
      <w:tblPr>
        <w:tblpPr w:leftFromText="180" w:rightFromText="180" w:vertAnchor="text" w:horzAnchor="margin" w:tblpXSpec="center" w:tblpY="95"/>
        <w:tblW w:w="114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8"/>
        <w:gridCol w:w="2880"/>
        <w:gridCol w:w="2700"/>
        <w:gridCol w:w="3060"/>
      </w:tblGrid>
      <w:tr w:rsidR="00297FC3" w:rsidRPr="005D5E67" w:rsidTr="00F60DE6">
        <w:trPr>
          <w:trHeight w:val="315"/>
        </w:trPr>
        <w:tc>
          <w:tcPr>
            <w:tcW w:w="280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7FC3" w:rsidRPr="005D5E67" w:rsidRDefault="00297FC3" w:rsidP="00297FC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7FC3" w:rsidRPr="005D5E67" w:rsidRDefault="00297FC3" w:rsidP="00297FC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7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7FC3" w:rsidRPr="005D5E67" w:rsidRDefault="00297FC3" w:rsidP="00297FC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0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7FC3" w:rsidRPr="005D5E67" w:rsidRDefault="00297FC3" w:rsidP="00297FC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97FC3" w:rsidRPr="005D5E67" w:rsidTr="00F60DE6">
        <w:trPr>
          <w:trHeight w:val="705"/>
        </w:trPr>
        <w:tc>
          <w:tcPr>
            <w:tcW w:w="280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FC3" w:rsidRPr="005D5E67" w:rsidRDefault="00297FC3" w:rsidP="00297FC3">
            <w:pPr>
              <w:jc w:val="center"/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</w:pPr>
            <w:r w:rsidRPr="005D5E67"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  <w:t>Version No.</w:t>
            </w:r>
          </w:p>
        </w:tc>
        <w:tc>
          <w:tcPr>
            <w:tcW w:w="28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FC3" w:rsidRPr="005D5E67" w:rsidRDefault="00297FC3" w:rsidP="00297FC3">
            <w:pPr>
              <w:jc w:val="center"/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</w:pPr>
            <w:r w:rsidRPr="005D5E67"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FC3" w:rsidRPr="005D5E67" w:rsidRDefault="00A320EF" w:rsidP="00297FC3">
            <w:pPr>
              <w:jc w:val="center"/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  <w:t>A</w:t>
            </w:r>
            <w:r w:rsidR="00297FC3" w:rsidRPr="005D5E67"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  <w:t>ffected Sections</w:t>
            </w:r>
          </w:p>
        </w:tc>
        <w:tc>
          <w:tcPr>
            <w:tcW w:w="30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FC3" w:rsidRPr="005D5E67" w:rsidRDefault="00297FC3" w:rsidP="00297FC3">
            <w:pPr>
              <w:jc w:val="center"/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</w:pPr>
            <w:r w:rsidRPr="005D5E67"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  <w:t>Brief Description of Change</w:t>
            </w:r>
          </w:p>
        </w:tc>
      </w:tr>
      <w:tr w:rsidR="00DD72E7" w:rsidRPr="005D5E67" w:rsidTr="00AD6A49">
        <w:trPr>
          <w:trHeight w:val="549"/>
        </w:trPr>
        <w:tc>
          <w:tcPr>
            <w:tcW w:w="28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2E7" w:rsidRPr="005D5E67" w:rsidRDefault="00E86FC8" w:rsidP="00AD6A49">
            <w:pPr>
              <w:jc w:val="center"/>
              <w:rPr>
                <w:rFonts w:asciiTheme="minorHAnsi" w:eastAsia="Calibr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Calibri" w:hAnsiTheme="minorHAnsi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2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2E7" w:rsidRPr="005D5E67" w:rsidRDefault="00CD172B" w:rsidP="000E3447">
            <w:pPr>
              <w:jc w:val="center"/>
              <w:rPr>
                <w:rFonts w:asciiTheme="minorHAnsi" w:eastAsia="Calibr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07-Mar-2019</w:t>
            </w: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2E7" w:rsidRPr="005D5E67" w:rsidRDefault="00DD72E7" w:rsidP="00DD72E7">
            <w:pPr>
              <w:jc w:val="center"/>
              <w:rPr>
                <w:rFonts w:asciiTheme="minorHAnsi" w:eastAsia="Calibri" w:hAnsiTheme="minorHAnsi"/>
                <w:color w:val="000000"/>
                <w:sz w:val="22"/>
                <w:szCs w:val="22"/>
              </w:rPr>
            </w:pPr>
            <w:bookmarkStart w:id="0" w:name="_GoBack"/>
            <w:bookmarkEnd w:id="0"/>
            <w:r w:rsidRPr="005D5E67">
              <w:rPr>
                <w:rFonts w:asciiTheme="minorHAnsi" w:eastAsia="Calibri" w:hAnsiTheme="minorHAnsi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3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2E7" w:rsidRPr="005D5E67" w:rsidRDefault="007305DC" w:rsidP="00A320EF">
            <w:pPr>
              <w:jc w:val="center"/>
              <w:rPr>
                <w:rFonts w:asciiTheme="minorHAnsi" w:eastAsia="Calibr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Calibri" w:hAnsiTheme="minorHAnsi"/>
                <w:color w:val="000000"/>
                <w:sz w:val="22"/>
                <w:szCs w:val="22"/>
              </w:rPr>
              <w:t>Original Version</w:t>
            </w:r>
          </w:p>
        </w:tc>
      </w:tr>
    </w:tbl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Pr="005D5E67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985FD8" w:rsidRPr="005D5E67" w:rsidRDefault="00985FD8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lastRenderedPageBreak/>
        <w:t>Index</w:t>
      </w:r>
      <w:r w:rsidR="00E06D4F"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                                                                                         </w:t>
      </w:r>
      <w:r w:rsidR="00F13093"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                 </w:t>
      </w:r>
      <w:r w:rsidR="00E06D4F"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</w:t>
      </w:r>
      <w:r w:rsidR="00F13093"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                            </w:t>
      </w:r>
      <w:r w:rsidR="00E06D4F"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Pa</w:t>
      </w:r>
      <w:r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>ge No.</w:t>
      </w: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CF30D9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</w:rPr>
      </w:pPr>
    </w:p>
    <w:p w:rsidR="00B10A26" w:rsidRPr="00CF30D9" w:rsidRDefault="00B10A26" w:rsidP="00B10A26">
      <w:pPr>
        <w:pStyle w:val="Default"/>
        <w:spacing w:after="284"/>
        <w:rPr>
          <w:rFonts w:asciiTheme="minorHAnsi" w:hAnsiTheme="minorHAnsi"/>
        </w:rPr>
      </w:pPr>
      <w:r w:rsidRPr="00CF30D9">
        <w:rPr>
          <w:rFonts w:asciiTheme="minorHAnsi" w:hAnsiTheme="minorHAnsi"/>
        </w:rPr>
        <w:t xml:space="preserve">1. Objective </w:t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  <w:t>3</w:t>
      </w:r>
    </w:p>
    <w:p w:rsidR="00B10A26" w:rsidRPr="00CF30D9" w:rsidRDefault="00B10A26" w:rsidP="00B10A26">
      <w:pPr>
        <w:pStyle w:val="Default"/>
        <w:spacing w:after="284"/>
        <w:rPr>
          <w:rFonts w:asciiTheme="minorHAnsi" w:hAnsiTheme="minorHAnsi"/>
        </w:rPr>
      </w:pPr>
      <w:r w:rsidRPr="00CF30D9">
        <w:rPr>
          <w:rFonts w:asciiTheme="minorHAnsi" w:hAnsiTheme="minorHAnsi"/>
        </w:rPr>
        <w:t xml:space="preserve">2. Scope </w:t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  <w:t>3</w:t>
      </w:r>
      <w:r w:rsidRPr="00CF30D9">
        <w:rPr>
          <w:rFonts w:asciiTheme="minorHAnsi" w:hAnsiTheme="minorHAnsi"/>
        </w:rPr>
        <w:tab/>
      </w:r>
    </w:p>
    <w:p w:rsidR="00B10A26" w:rsidRPr="00CF30D9" w:rsidRDefault="00B10A26" w:rsidP="00B10A26">
      <w:pPr>
        <w:pStyle w:val="Default"/>
        <w:spacing w:after="284"/>
        <w:rPr>
          <w:rFonts w:asciiTheme="minorHAnsi" w:hAnsiTheme="minorHAnsi"/>
        </w:rPr>
      </w:pPr>
      <w:r w:rsidRPr="00CF30D9">
        <w:rPr>
          <w:rFonts w:asciiTheme="minorHAnsi" w:hAnsiTheme="minorHAnsi"/>
        </w:rPr>
        <w:t xml:space="preserve">3. Content </w:t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  <w:t>3</w:t>
      </w:r>
      <w:r w:rsidRPr="00CF30D9">
        <w:rPr>
          <w:rFonts w:asciiTheme="minorHAnsi" w:hAnsiTheme="minorHAnsi"/>
        </w:rPr>
        <w:tab/>
      </w:r>
    </w:p>
    <w:p w:rsidR="00B10A26" w:rsidRPr="00CF30D9" w:rsidRDefault="00B10A26" w:rsidP="00B10A26">
      <w:pPr>
        <w:pStyle w:val="Default"/>
        <w:spacing w:after="284"/>
        <w:rPr>
          <w:rFonts w:asciiTheme="minorHAnsi" w:hAnsiTheme="minorHAnsi"/>
        </w:rPr>
      </w:pPr>
      <w:r w:rsidRPr="00CF30D9">
        <w:rPr>
          <w:rFonts w:asciiTheme="minorHAnsi" w:hAnsiTheme="minorHAnsi"/>
        </w:rPr>
        <w:t xml:space="preserve">4. Methodology </w:t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  <w:t>3</w:t>
      </w:r>
    </w:p>
    <w:p w:rsidR="00B10A26" w:rsidRPr="00CF30D9" w:rsidRDefault="00B10A26" w:rsidP="00B10A26">
      <w:pPr>
        <w:pStyle w:val="Default"/>
        <w:spacing w:after="284"/>
        <w:rPr>
          <w:rFonts w:asciiTheme="minorHAnsi" w:hAnsiTheme="minorHAnsi"/>
        </w:rPr>
      </w:pPr>
      <w:r w:rsidRPr="00CF30D9">
        <w:rPr>
          <w:rFonts w:asciiTheme="minorHAnsi" w:hAnsiTheme="minorHAnsi"/>
        </w:rPr>
        <w:t xml:space="preserve">5. Target Audience </w:t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  <w:t>3</w:t>
      </w:r>
    </w:p>
    <w:p w:rsidR="00B10A26" w:rsidRPr="00CF30D9" w:rsidRDefault="00B10A26" w:rsidP="00B10A26">
      <w:pPr>
        <w:pStyle w:val="Default"/>
        <w:spacing w:after="284"/>
        <w:rPr>
          <w:rFonts w:asciiTheme="minorHAnsi" w:hAnsiTheme="minorHAnsi"/>
        </w:rPr>
      </w:pPr>
      <w:r w:rsidRPr="00CF30D9">
        <w:rPr>
          <w:rFonts w:asciiTheme="minorHAnsi" w:hAnsiTheme="minorHAnsi"/>
        </w:rPr>
        <w:t xml:space="preserve">6. Pre – requisites for Audience Profile </w:t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  <w:t>3</w:t>
      </w:r>
    </w:p>
    <w:p w:rsidR="00B10A26" w:rsidRPr="00CF30D9" w:rsidRDefault="0097259A" w:rsidP="00B10A26">
      <w:pPr>
        <w:pStyle w:val="Default"/>
        <w:spacing w:after="284"/>
        <w:rPr>
          <w:rFonts w:asciiTheme="minorHAnsi" w:hAnsiTheme="minorHAnsi"/>
        </w:rPr>
      </w:pPr>
      <w:r>
        <w:rPr>
          <w:rFonts w:asciiTheme="minorHAnsi" w:hAnsiTheme="minorHAnsi"/>
        </w:rPr>
        <w:t xml:space="preserve">7. Duration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3</w:t>
      </w:r>
    </w:p>
    <w:p w:rsidR="00B10A26" w:rsidRPr="00CF30D9" w:rsidRDefault="00B10A26" w:rsidP="00B10A26">
      <w:pPr>
        <w:pStyle w:val="Default"/>
        <w:spacing w:after="284"/>
        <w:rPr>
          <w:rFonts w:asciiTheme="minorHAnsi" w:hAnsiTheme="minorHAnsi"/>
        </w:rPr>
      </w:pPr>
      <w:r w:rsidRPr="00CF30D9">
        <w:rPr>
          <w:rFonts w:asciiTheme="minorHAnsi" w:hAnsiTheme="minorHAnsi"/>
        </w:rPr>
        <w:t>8. Evalua</w:t>
      </w:r>
      <w:r w:rsidR="0097259A">
        <w:rPr>
          <w:rFonts w:asciiTheme="minorHAnsi" w:hAnsiTheme="minorHAnsi"/>
        </w:rPr>
        <w:t xml:space="preserve">tion Criterion </w:t>
      </w:r>
      <w:r w:rsidR="0097259A">
        <w:rPr>
          <w:rFonts w:asciiTheme="minorHAnsi" w:hAnsiTheme="minorHAnsi"/>
        </w:rPr>
        <w:tab/>
      </w:r>
      <w:r w:rsidR="0097259A">
        <w:rPr>
          <w:rFonts w:asciiTheme="minorHAnsi" w:hAnsiTheme="minorHAnsi"/>
        </w:rPr>
        <w:tab/>
      </w:r>
      <w:r w:rsidR="0097259A">
        <w:rPr>
          <w:rFonts w:asciiTheme="minorHAnsi" w:hAnsiTheme="minorHAnsi"/>
        </w:rPr>
        <w:tab/>
      </w:r>
      <w:r w:rsidR="0097259A">
        <w:rPr>
          <w:rFonts w:asciiTheme="minorHAnsi" w:hAnsiTheme="minorHAnsi"/>
        </w:rPr>
        <w:tab/>
      </w:r>
      <w:r w:rsidR="0097259A">
        <w:rPr>
          <w:rFonts w:asciiTheme="minorHAnsi" w:hAnsiTheme="minorHAnsi"/>
        </w:rPr>
        <w:tab/>
      </w:r>
      <w:r w:rsidR="0097259A">
        <w:rPr>
          <w:rFonts w:asciiTheme="minorHAnsi" w:hAnsiTheme="minorHAnsi"/>
        </w:rPr>
        <w:tab/>
      </w:r>
      <w:r w:rsidR="0097259A">
        <w:rPr>
          <w:rFonts w:asciiTheme="minorHAnsi" w:hAnsiTheme="minorHAnsi"/>
        </w:rPr>
        <w:tab/>
      </w:r>
      <w:r w:rsidR="0097259A">
        <w:rPr>
          <w:rFonts w:asciiTheme="minorHAnsi" w:hAnsiTheme="minorHAnsi"/>
        </w:rPr>
        <w:tab/>
        <w:t>3</w:t>
      </w:r>
    </w:p>
    <w:p w:rsidR="00B10A26" w:rsidRPr="00CF30D9" w:rsidRDefault="00B10A26" w:rsidP="00D064CC">
      <w:pPr>
        <w:pStyle w:val="Default"/>
        <w:spacing w:after="284"/>
        <w:rPr>
          <w:rFonts w:asciiTheme="minorHAnsi" w:hAnsiTheme="minorHAnsi"/>
        </w:rPr>
      </w:pPr>
      <w:r w:rsidRPr="00CF30D9">
        <w:rPr>
          <w:rFonts w:asciiTheme="minorHAnsi" w:hAnsiTheme="minorHAnsi"/>
        </w:rPr>
        <w:t xml:space="preserve">9. Session Plan </w:t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="00812E39">
        <w:rPr>
          <w:rFonts w:asciiTheme="minorHAnsi" w:hAnsiTheme="minorHAnsi"/>
        </w:rPr>
        <w:t>3-</w:t>
      </w:r>
      <w:r w:rsidRPr="00CF30D9">
        <w:rPr>
          <w:rFonts w:asciiTheme="minorHAnsi" w:hAnsiTheme="minorHAnsi"/>
        </w:rPr>
        <w:t>4</w:t>
      </w: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7E3C41" w:rsidP="007E3C41">
      <w:pPr>
        <w:pStyle w:val="Heading2"/>
        <w:spacing w:before="240"/>
        <w:jc w:val="center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lastRenderedPageBreak/>
        <w:t>Definition and Purpose</w:t>
      </w:r>
    </w:p>
    <w:p w:rsidR="007E3C41" w:rsidRPr="005D5E67" w:rsidRDefault="007E3C41" w:rsidP="007E3C41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E86FC8" w:rsidRPr="00120464" w:rsidRDefault="007E3C41" w:rsidP="00E86FC8">
      <w:pPr>
        <w:numPr>
          <w:ilvl w:val="0"/>
          <w:numId w:val="4"/>
        </w:numPr>
        <w:rPr>
          <w:rFonts w:asciiTheme="minorHAnsi" w:hAnsiTheme="minorHAnsi" w:cs="Arial"/>
          <w:sz w:val="22"/>
          <w:szCs w:val="22"/>
        </w:rPr>
      </w:pPr>
      <w:r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>Objective</w:t>
      </w:r>
      <w:r w:rsidR="00F13093"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>:</w:t>
      </w:r>
      <w:r w:rsidR="00F13093" w:rsidRPr="005D5E67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  <w:r w:rsidR="00E86FC8" w:rsidRPr="00120464">
        <w:rPr>
          <w:rFonts w:asciiTheme="minorHAnsi" w:hAnsiTheme="minorHAnsi" w:cs="Arial"/>
          <w:sz w:val="22"/>
          <w:szCs w:val="22"/>
        </w:rPr>
        <w:t>After successful completion of this course, participants should be able to:</w:t>
      </w:r>
    </w:p>
    <w:p w:rsidR="00E86FC8" w:rsidRPr="00120464" w:rsidRDefault="00E86FC8" w:rsidP="00E86FC8">
      <w:pPr>
        <w:pStyle w:val="ListParagraph"/>
        <w:numPr>
          <w:ilvl w:val="0"/>
          <w:numId w:val="8"/>
        </w:numPr>
        <w:rPr>
          <w:rFonts w:cs="Arial"/>
        </w:rPr>
      </w:pPr>
      <w:r w:rsidRPr="00120464">
        <w:rPr>
          <w:rFonts w:cs="Arial"/>
        </w:rPr>
        <w:t xml:space="preserve">Conduct verification of all relevant documents &amp; AUT. </w:t>
      </w:r>
    </w:p>
    <w:p w:rsidR="00E86FC8" w:rsidRPr="00120464" w:rsidRDefault="00E86FC8" w:rsidP="00E86FC8">
      <w:pPr>
        <w:pStyle w:val="ListParagraph"/>
        <w:numPr>
          <w:ilvl w:val="0"/>
          <w:numId w:val="8"/>
        </w:numPr>
        <w:rPr>
          <w:rFonts w:cs="Arial"/>
        </w:rPr>
      </w:pPr>
      <w:r w:rsidRPr="00120464">
        <w:rPr>
          <w:rFonts w:cs="Arial"/>
        </w:rPr>
        <w:t>Create automated test script for GUI testing &amp; execute the same.</w:t>
      </w:r>
    </w:p>
    <w:p w:rsidR="00E86FC8" w:rsidRPr="00120464" w:rsidRDefault="00E86FC8" w:rsidP="00E86FC8">
      <w:pPr>
        <w:rPr>
          <w:rFonts w:asciiTheme="minorHAnsi" w:hAnsiTheme="minorHAnsi" w:cs="Arial"/>
          <w:sz w:val="22"/>
          <w:szCs w:val="22"/>
        </w:rPr>
      </w:pPr>
    </w:p>
    <w:p w:rsidR="00E86FC8" w:rsidRPr="00E86FC8" w:rsidRDefault="0073295A" w:rsidP="00E86FC8">
      <w:pPr>
        <w:pStyle w:val="ListParagraph"/>
        <w:numPr>
          <w:ilvl w:val="0"/>
          <w:numId w:val="4"/>
        </w:numPr>
      </w:pPr>
      <w:r w:rsidRPr="005D5E67">
        <w:rPr>
          <w:rFonts w:cs="Arial"/>
          <w:b/>
          <w:color w:val="000000" w:themeColor="text1"/>
        </w:rPr>
        <w:t>Scope:</w:t>
      </w:r>
      <w:r w:rsidRPr="005D5E67">
        <w:rPr>
          <w:rFonts w:cs="Arial"/>
          <w:color w:val="000000" w:themeColor="text1"/>
        </w:rPr>
        <w:t xml:space="preserve"> </w:t>
      </w:r>
      <w:r w:rsidR="00E86FC8" w:rsidRPr="00120464">
        <w:rPr>
          <w:rFonts w:ascii="Calibri" w:hAnsi="Calibri" w:cstheme="minorHAnsi"/>
        </w:rPr>
        <w:t xml:space="preserve">Applicable to all </w:t>
      </w:r>
      <w:r w:rsidR="00E86FC8">
        <w:rPr>
          <w:rFonts w:ascii="Calibri" w:hAnsi="Calibri" w:cstheme="minorHAnsi"/>
        </w:rPr>
        <w:t xml:space="preserve">Atos </w:t>
      </w:r>
      <w:r w:rsidR="00E86FC8" w:rsidRPr="00120464">
        <w:rPr>
          <w:rFonts w:ascii="Calibri" w:hAnsi="Calibri" w:cstheme="minorHAnsi"/>
        </w:rPr>
        <w:t xml:space="preserve">Syntel employees/ </w:t>
      </w:r>
      <w:r w:rsidR="00E86FC8">
        <w:rPr>
          <w:rFonts w:ascii="Calibri" w:hAnsi="Calibri" w:cstheme="minorHAnsi"/>
        </w:rPr>
        <w:t xml:space="preserve">Atos </w:t>
      </w:r>
      <w:r w:rsidR="00E86FC8" w:rsidRPr="00120464">
        <w:rPr>
          <w:rFonts w:ascii="Calibri" w:hAnsi="Calibri" w:cstheme="minorHAnsi"/>
        </w:rPr>
        <w:t xml:space="preserve">Syntel Clients/ Temp Staff with </w:t>
      </w:r>
      <w:r w:rsidR="00E86FC8">
        <w:rPr>
          <w:rFonts w:ascii="Calibri" w:hAnsi="Calibri" w:cstheme="minorHAnsi"/>
        </w:rPr>
        <w:t xml:space="preserve">Atos </w:t>
      </w:r>
      <w:r w:rsidR="00E86FC8" w:rsidRPr="00120464">
        <w:rPr>
          <w:rFonts w:ascii="Calibri" w:hAnsi="Calibri" w:cstheme="minorHAnsi"/>
        </w:rPr>
        <w:t xml:space="preserve">Syntel/ Vendors with </w:t>
      </w:r>
      <w:r w:rsidR="00E86FC8">
        <w:rPr>
          <w:rFonts w:ascii="Calibri" w:hAnsi="Calibri" w:cstheme="minorHAnsi"/>
        </w:rPr>
        <w:t xml:space="preserve">Atos </w:t>
      </w:r>
      <w:r w:rsidR="00E86FC8" w:rsidRPr="00120464">
        <w:rPr>
          <w:rFonts w:ascii="Calibri" w:hAnsi="Calibri" w:cstheme="minorHAnsi"/>
        </w:rPr>
        <w:t xml:space="preserve">Syntel/ Potential client for </w:t>
      </w:r>
      <w:r w:rsidR="00CE23C0">
        <w:rPr>
          <w:rFonts w:ascii="Calibri" w:hAnsi="Calibri" w:cstheme="minorHAnsi"/>
        </w:rPr>
        <w:t>Atos</w:t>
      </w:r>
      <w:r w:rsidR="00CE23C0" w:rsidRPr="00120464">
        <w:rPr>
          <w:rFonts w:ascii="Calibri" w:hAnsi="Calibri" w:cstheme="minorHAnsi"/>
        </w:rPr>
        <w:t xml:space="preserve"> Syntel</w:t>
      </w:r>
      <w:r w:rsidR="00E86FC8" w:rsidRPr="00120464">
        <w:rPr>
          <w:rFonts w:ascii="Calibri" w:hAnsi="Calibri" w:cstheme="minorHAnsi"/>
        </w:rPr>
        <w:t>.</w:t>
      </w:r>
    </w:p>
    <w:p w:rsidR="00E86FC8" w:rsidRPr="00120464" w:rsidRDefault="00E86FC8" w:rsidP="00E86FC8">
      <w:pPr>
        <w:pStyle w:val="ListParagraph"/>
      </w:pPr>
    </w:p>
    <w:p w:rsidR="00E86FC8" w:rsidRPr="00120464" w:rsidRDefault="00E86FC8" w:rsidP="00E86FC8">
      <w:pPr>
        <w:numPr>
          <w:ilvl w:val="0"/>
          <w:numId w:val="4"/>
        </w:numPr>
        <w:rPr>
          <w:rFonts w:asciiTheme="minorHAnsi" w:hAnsiTheme="minorHAnsi" w:cs="Arial"/>
          <w:sz w:val="22"/>
          <w:szCs w:val="22"/>
        </w:rPr>
      </w:pPr>
      <w:r w:rsidRPr="00120464">
        <w:rPr>
          <w:rFonts w:asciiTheme="minorHAnsi" w:hAnsiTheme="minorHAnsi" w:cs="Arial"/>
          <w:b/>
          <w:sz w:val="22"/>
          <w:szCs w:val="22"/>
        </w:rPr>
        <w:t>Content:</w:t>
      </w:r>
      <w:r w:rsidRPr="00120464">
        <w:rPr>
          <w:rFonts w:asciiTheme="minorHAnsi" w:hAnsiTheme="minorHAnsi" w:cs="Arial"/>
          <w:sz w:val="22"/>
          <w:szCs w:val="22"/>
        </w:rPr>
        <w:t xml:space="preserve">  </w:t>
      </w:r>
    </w:p>
    <w:p w:rsidR="00E86FC8" w:rsidRDefault="00E86FC8" w:rsidP="00E86FC8">
      <w:pPr>
        <w:pStyle w:val="ListParagraph"/>
        <w:numPr>
          <w:ilvl w:val="0"/>
          <w:numId w:val="9"/>
        </w:numPr>
        <w:rPr>
          <w:rFonts w:cs="Arial"/>
        </w:rPr>
      </w:pPr>
      <w:r w:rsidRPr="00120464">
        <w:rPr>
          <w:rFonts w:cs="Arial"/>
        </w:rPr>
        <w:t>TestNG</w:t>
      </w:r>
    </w:p>
    <w:p w:rsidR="00E86FC8" w:rsidRDefault="007305DC" w:rsidP="00E86FC8">
      <w:pPr>
        <w:pStyle w:val="ListParagraph"/>
        <w:numPr>
          <w:ilvl w:val="0"/>
          <w:numId w:val="9"/>
        </w:numPr>
        <w:rPr>
          <w:rFonts w:cs="Arial"/>
        </w:rPr>
      </w:pPr>
      <w:r>
        <w:rPr>
          <w:rFonts w:cs="Arial"/>
        </w:rPr>
        <w:t xml:space="preserve">Selenium Web Driver </w:t>
      </w:r>
    </w:p>
    <w:p w:rsidR="007305DC" w:rsidRDefault="007305DC" w:rsidP="00E86FC8">
      <w:pPr>
        <w:pStyle w:val="ListParagraph"/>
        <w:numPr>
          <w:ilvl w:val="0"/>
          <w:numId w:val="9"/>
        </w:numPr>
        <w:rPr>
          <w:rFonts w:cs="Arial"/>
        </w:rPr>
      </w:pPr>
      <w:r>
        <w:rPr>
          <w:rFonts w:cs="Arial"/>
        </w:rPr>
        <w:t xml:space="preserve">Advanced Selenium Web Driver </w:t>
      </w:r>
    </w:p>
    <w:p w:rsidR="007305DC" w:rsidRPr="00120464" w:rsidRDefault="007305DC" w:rsidP="007305DC">
      <w:pPr>
        <w:pStyle w:val="ListParagraph"/>
        <w:ind w:left="1440"/>
        <w:rPr>
          <w:rFonts w:cs="Arial"/>
        </w:rPr>
      </w:pPr>
    </w:p>
    <w:p w:rsidR="00E86FC8" w:rsidRPr="00E86FC8" w:rsidRDefault="00E86FC8" w:rsidP="00E86FC8">
      <w:pPr>
        <w:numPr>
          <w:ilvl w:val="0"/>
          <w:numId w:val="4"/>
        </w:numPr>
        <w:rPr>
          <w:rFonts w:asciiTheme="minorHAnsi" w:hAnsiTheme="minorHAnsi" w:cs="Arial"/>
          <w:sz w:val="22"/>
          <w:szCs w:val="22"/>
        </w:rPr>
      </w:pPr>
      <w:r w:rsidRPr="00120464">
        <w:rPr>
          <w:rFonts w:asciiTheme="minorHAnsi" w:hAnsiTheme="minorHAnsi" w:cs="Arial"/>
          <w:b/>
          <w:sz w:val="22"/>
          <w:szCs w:val="22"/>
        </w:rPr>
        <w:t>Methodology/Training Aids:</w:t>
      </w:r>
      <w:r w:rsidRPr="00120464">
        <w:rPr>
          <w:rFonts w:asciiTheme="minorHAnsi" w:hAnsiTheme="minorHAnsi" w:cs="Arial"/>
          <w:sz w:val="22"/>
          <w:szCs w:val="22"/>
        </w:rPr>
        <w:t xml:space="preserve"> This is an instructor-led program. </w:t>
      </w:r>
      <w:r w:rsidRPr="00120464">
        <w:rPr>
          <w:rFonts w:ascii="Calibri" w:hAnsi="Calibri" w:cs="Arial"/>
          <w:sz w:val="22"/>
          <w:szCs w:val="22"/>
        </w:rPr>
        <w:t xml:space="preserve">Training aids used are a projector, PPT, whiteboard, marker. Participants are exposed to the above content through </w:t>
      </w:r>
      <w:r w:rsidR="00CE23C0" w:rsidRPr="00120464">
        <w:rPr>
          <w:rFonts w:ascii="Calibri" w:hAnsi="Calibri" w:cs="Arial"/>
          <w:sz w:val="22"/>
          <w:szCs w:val="22"/>
        </w:rPr>
        <w:t>interactions,</w:t>
      </w:r>
      <w:r w:rsidR="004B7588">
        <w:rPr>
          <w:rFonts w:ascii="Calibri" w:hAnsi="Calibri" w:cs="Arial"/>
          <w:sz w:val="22"/>
          <w:szCs w:val="22"/>
        </w:rPr>
        <w:t xml:space="preserve"> </w:t>
      </w:r>
      <w:r w:rsidRPr="00120464">
        <w:rPr>
          <w:rFonts w:ascii="Calibri" w:hAnsi="Calibri" w:cs="Arial"/>
          <w:sz w:val="22"/>
          <w:szCs w:val="22"/>
        </w:rPr>
        <w:t>presentations</w:t>
      </w:r>
      <w:r w:rsidR="0005301B">
        <w:rPr>
          <w:rFonts w:ascii="Calibri" w:hAnsi="Calibri" w:cs="Arial"/>
          <w:sz w:val="22"/>
          <w:szCs w:val="22"/>
        </w:rPr>
        <w:t xml:space="preserve"> and hands on practice</w:t>
      </w:r>
      <w:r w:rsidRPr="00120464">
        <w:rPr>
          <w:rFonts w:ascii="Calibri" w:hAnsi="Calibri" w:cs="Arial"/>
          <w:sz w:val="22"/>
          <w:szCs w:val="22"/>
        </w:rPr>
        <w:t>.</w:t>
      </w:r>
    </w:p>
    <w:p w:rsidR="00E86FC8" w:rsidRPr="00120464" w:rsidRDefault="00E86FC8" w:rsidP="00E86FC8">
      <w:pPr>
        <w:ind w:left="720"/>
        <w:rPr>
          <w:rFonts w:asciiTheme="minorHAnsi" w:hAnsiTheme="minorHAnsi" w:cs="Arial"/>
          <w:sz w:val="22"/>
          <w:szCs w:val="22"/>
        </w:rPr>
      </w:pPr>
    </w:p>
    <w:p w:rsidR="00E86FC8" w:rsidRPr="00120464" w:rsidRDefault="00E86FC8" w:rsidP="00E86FC8">
      <w:pPr>
        <w:pStyle w:val="ListParagraph"/>
        <w:numPr>
          <w:ilvl w:val="0"/>
          <w:numId w:val="4"/>
        </w:numPr>
      </w:pPr>
      <w:r w:rsidRPr="00120464">
        <w:rPr>
          <w:rFonts w:cs="Arial"/>
          <w:b/>
        </w:rPr>
        <w:t xml:space="preserve">Target Audience: </w:t>
      </w:r>
      <w:r w:rsidRPr="00120464">
        <w:rPr>
          <w:rFonts w:cs="Arial"/>
        </w:rPr>
        <w:t>All band and grade with basic knowledge of testing concepts.</w:t>
      </w:r>
    </w:p>
    <w:p w:rsidR="00E86FC8" w:rsidRPr="00120464" w:rsidRDefault="00E86FC8" w:rsidP="00E86FC8">
      <w:pPr>
        <w:ind w:left="360"/>
        <w:rPr>
          <w:rFonts w:asciiTheme="minorHAnsi" w:hAnsiTheme="minorHAnsi" w:cs="Arial"/>
          <w:sz w:val="22"/>
          <w:szCs w:val="22"/>
        </w:rPr>
      </w:pPr>
    </w:p>
    <w:p w:rsidR="00E86FC8" w:rsidRPr="00120464" w:rsidRDefault="00E86FC8" w:rsidP="00E86FC8">
      <w:pPr>
        <w:pStyle w:val="ListParagraph"/>
        <w:numPr>
          <w:ilvl w:val="0"/>
          <w:numId w:val="4"/>
        </w:numPr>
        <w:rPr>
          <w:rFonts w:cs="Arial"/>
        </w:rPr>
      </w:pPr>
      <w:r w:rsidRPr="00120464">
        <w:rPr>
          <w:rFonts w:cs="Arial"/>
          <w:b/>
        </w:rPr>
        <w:t xml:space="preserve">Pre – requisites for Audience Profile: </w:t>
      </w:r>
      <w:r w:rsidRPr="00120464">
        <w:rPr>
          <w:rFonts w:eastAsia="Times New Roman" w:cs="Arial"/>
        </w:rPr>
        <w:t>Basic computer knowledge, clear with manual testing concepts, basics of java.</w:t>
      </w:r>
    </w:p>
    <w:p w:rsidR="007E3C41" w:rsidRPr="005D5E67" w:rsidRDefault="007E3C41" w:rsidP="007E3C41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157DDF" w:rsidRPr="00E86FC8" w:rsidRDefault="00E408FC" w:rsidP="003C2FE8">
      <w:pPr>
        <w:numPr>
          <w:ilvl w:val="0"/>
          <w:numId w:val="4"/>
        </w:numPr>
        <w:rPr>
          <w:rFonts w:asciiTheme="minorHAnsi" w:hAnsiTheme="minorHAnsi" w:cs="Arial"/>
          <w:color w:val="000000" w:themeColor="text1"/>
          <w:sz w:val="22"/>
          <w:szCs w:val="22"/>
        </w:rPr>
      </w:pPr>
      <w:r w:rsidRPr="00E86FC8">
        <w:rPr>
          <w:rFonts w:asciiTheme="minorHAnsi" w:hAnsiTheme="minorHAnsi" w:cs="Arial"/>
          <w:b/>
          <w:color w:val="000000" w:themeColor="text1"/>
          <w:sz w:val="22"/>
          <w:szCs w:val="22"/>
        </w:rPr>
        <w:t>Duration:</w:t>
      </w:r>
      <w:r w:rsidR="00E86FC8" w:rsidRPr="00E86FC8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</w:t>
      </w:r>
      <w:r w:rsidR="0056761D" w:rsidRPr="0056761D">
        <w:rPr>
          <w:rFonts w:asciiTheme="minorHAnsi" w:hAnsiTheme="minorHAnsi" w:cs="Arial"/>
          <w:color w:val="000000" w:themeColor="text1"/>
          <w:sz w:val="22"/>
          <w:szCs w:val="22"/>
        </w:rPr>
        <w:t>10</w:t>
      </w:r>
      <w:r w:rsidR="007305DC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  <w:r w:rsidR="00E86FC8" w:rsidRPr="00E86FC8">
        <w:rPr>
          <w:rFonts w:asciiTheme="minorHAnsi" w:hAnsiTheme="minorHAnsi" w:cs="Arial"/>
          <w:color w:val="000000" w:themeColor="text1"/>
          <w:sz w:val="22"/>
          <w:szCs w:val="22"/>
        </w:rPr>
        <w:t>Hours</w:t>
      </w:r>
      <w:r w:rsidR="00E86FC8" w:rsidRPr="00E86FC8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</w:t>
      </w:r>
      <w:r w:rsidR="00812E39" w:rsidRPr="00E86FC8">
        <w:rPr>
          <w:rFonts w:asciiTheme="minorHAnsi" w:hAnsiTheme="minorHAnsi" w:cs="Arial"/>
          <w:color w:val="000000" w:themeColor="text1"/>
          <w:sz w:val="22"/>
          <w:szCs w:val="22"/>
        </w:rPr>
        <w:t xml:space="preserve">       </w:t>
      </w:r>
    </w:p>
    <w:p w:rsidR="00E408FC" w:rsidRPr="005D5E67" w:rsidRDefault="00E408FC" w:rsidP="00E408FC">
      <w:pPr>
        <w:ind w:left="720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8B2D8F" w:rsidRPr="002914C5" w:rsidRDefault="00E86FC8" w:rsidP="00B84060">
      <w:pPr>
        <w:numPr>
          <w:ilvl w:val="0"/>
          <w:numId w:val="4"/>
        </w:numPr>
        <w:rPr>
          <w:rFonts w:asciiTheme="minorHAnsi" w:hAnsiTheme="minorHAnsi" w:cs="Arial"/>
          <w:color w:val="000000" w:themeColor="text1"/>
          <w:sz w:val="22"/>
          <w:szCs w:val="22"/>
        </w:rPr>
      </w:pPr>
      <w:r w:rsidRPr="002914C5">
        <w:rPr>
          <w:rFonts w:asciiTheme="minorHAnsi" w:hAnsiTheme="minorHAnsi" w:cs="Arial"/>
          <w:b/>
          <w:sz w:val="22"/>
          <w:szCs w:val="22"/>
        </w:rPr>
        <w:t xml:space="preserve">Evaluation Criterion: </w:t>
      </w:r>
      <w:r w:rsidRPr="002914C5">
        <w:rPr>
          <w:rFonts w:asciiTheme="minorHAnsi" w:hAnsiTheme="minorHAnsi" w:cs="Arial"/>
          <w:sz w:val="22"/>
          <w:szCs w:val="22"/>
        </w:rPr>
        <w:t>Evaluation will</w:t>
      </w:r>
      <w:r w:rsidR="007305DC">
        <w:rPr>
          <w:rFonts w:asciiTheme="minorHAnsi" w:hAnsiTheme="minorHAnsi" w:cs="Arial"/>
          <w:sz w:val="22"/>
          <w:szCs w:val="22"/>
        </w:rPr>
        <w:t xml:space="preserve"> be based on online assessments</w:t>
      </w:r>
      <w:r w:rsidR="0074125F">
        <w:rPr>
          <w:rFonts w:asciiTheme="minorHAnsi" w:hAnsiTheme="minorHAnsi" w:cs="Arial"/>
          <w:sz w:val="22"/>
          <w:szCs w:val="22"/>
        </w:rPr>
        <w:t>.</w:t>
      </w:r>
      <w:r w:rsidR="007305DC">
        <w:rPr>
          <w:rFonts w:asciiTheme="minorHAnsi" w:hAnsiTheme="minorHAnsi" w:cs="Arial"/>
          <w:sz w:val="22"/>
          <w:szCs w:val="22"/>
        </w:rPr>
        <w:t xml:space="preserve"> </w:t>
      </w:r>
      <w:r w:rsidRPr="002914C5">
        <w:rPr>
          <w:rFonts w:asciiTheme="minorHAnsi" w:hAnsiTheme="minorHAnsi" w:cs="Arial"/>
          <w:sz w:val="22"/>
          <w:szCs w:val="22"/>
        </w:rPr>
        <w:t>A participant has to score at least 70% in each assessment.</w:t>
      </w:r>
    </w:p>
    <w:p w:rsidR="00831B77" w:rsidRPr="005D5E67" w:rsidRDefault="00831B77" w:rsidP="00831B77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 w:rsidP="00831B77">
      <w:pPr>
        <w:pStyle w:val="ListParagraph"/>
        <w:numPr>
          <w:ilvl w:val="0"/>
          <w:numId w:val="4"/>
        </w:numPr>
        <w:rPr>
          <w:rFonts w:cs="Arial"/>
          <w:color w:val="000000" w:themeColor="text1"/>
        </w:rPr>
      </w:pPr>
      <w:r w:rsidRPr="005D5E67">
        <w:rPr>
          <w:rFonts w:cs="Arial"/>
          <w:b/>
          <w:color w:val="000000" w:themeColor="text1"/>
        </w:rPr>
        <w:t>Session Plan</w:t>
      </w:r>
      <w:r w:rsidR="004562E1" w:rsidRPr="005D5E67">
        <w:rPr>
          <w:rFonts w:cs="Arial"/>
          <w:b/>
          <w:color w:val="000000" w:themeColor="text1"/>
        </w:rPr>
        <w:t>:</w:t>
      </w:r>
      <w:r w:rsidR="00213127" w:rsidRPr="005D5E67">
        <w:rPr>
          <w:rFonts w:cs="Arial"/>
          <w:color w:val="000000" w:themeColor="text1"/>
        </w:rPr>
        <w:t xml:space="preserve"> </w:t>
      </w:r>
    </w:p>
    <w:p w:rsidR="00740EC2" w:rsidRPr="005D5E67" w:rsidRDefault="00740EC2" w:rsidP="00740EC2">
      <w:pPr>
        <w:pStyle w:val="ListParagraph"/>
        <w:rPr>
          <w:rFonts w:cs="Arial"/>
          <w:color w:val="000000" w:themeColor="text1"/>
        </w:rPr>
      </w:pPr>
    </w:p>
    <w:p w:rsidR="00A93D19" w:rsidRPr="005D5E67" w:rsidRDefault="00A93D19" w:rsidP="00A93D19">
      <w:pPr>
        <w:pStyle w:val="ListParagraph"/>
        <w:rPr>
          <w:rFonts w:cs="Arial"/>
          <w:color w:val="000000" w:themeColor="text1"/>
        </w:rPr>
      </w:pPr>
    </w:p>
    <w:tbl>
      <w:tblPr>
        <w:tblpPr w:leftFromText="180" w:rightFromText="180" w:vertAnchor="text" w:tblpY="1"/>
        <w:tblOverlap w:val="never"/>
        <w:tblW w:w="10063" w:type="dxa"/>
        <w:tblLook w:val="04A0" w:firstRow="1" w:lastRow="0" w:firstColumn="1" w:lastColumn="0" w:noHBand="0" w:noVBand="1"/>
      </w:tblPr>
      <w:tblGrid>
        <w:gridCol w:w="1250"/>
        <w:gridCol w:w="5490"/>
        <w:gridCol w:w="3323"/>
      </w:tblGrid>
      <w:tr w:rsidR="00A93D19" w:rsidRPr="005D5E67" w:rsidTr="003D2628">
        <w:trPr>
          <w:trHeight w:val="336"/>
        </w:trPr>
        <w:tc>
          <w:tcPr>
            <w:tcW w:w="1006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93D19" w:rsidRPr="00DE4F6B" w:rsidRDefault="00740EC2" w:rsidP="007123AA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DE4F6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Schedule</w:t>
            </w:r>
          </w:p>
        </w:tc>
      </w:tr>
      <w:tr w:rsidR="00A93D19" w:rsidRPr="005D5E67" w:rsidTr="00CD172B">
        <w:trPr>
          <w:trHeight w:val="336"/>
        </w:trPr>
        <w:tc>
          <w:tcPr>
            <w:tcW w:w="125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D19" w:rsidRPr="005D5E67" w:rsidRDefault="00A93D19" w:rsidP="007123AA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>Sr. No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D19" w:rsidRPr="005D5E67" w:rsidRDefault="00A93D19" w:rsidP="007123AA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>Topic</w:t>
            </w:r>
          </w:p>
        </w:tc>
        <w:tc>
          <w:tcPr>
            <w:tcW w:w="3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93D19" w:rsidRPr="005D5E67" w:rsidRDefault="0010606F" w:rsidP="000E3447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Duration (In </w:t>
            </w:r>
            <w:r w:rsidR="000E3447">
              <w:rPr>
                <w:rFonts w:asciiTheme="minorHAnsi" w:hAnsiTheme="minorHAnsi"/>
                <w:color w:val="000000"/>
                <w:sz w:val="22"/>
                <w:szCs w:val="22"/>
              </w:rPr>
              <w:t>Hours</w:t>
            </w:r>
            <w:r w:rsidR="00A93D19"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>)</w:t>
            </w:r>
          </w:p>
        </w:tc>
      </w:tr>
      <w:tr w:rsidR="002914C5" w:rsidRPr="005D5E67" w:rsidTr="00CD172B">
        <w:trPr>
          <w:trHeight w:val="320"/>
        </w:trPr>
        <w:tc>
          <w:tcPr>
            <w:tcW w:w="12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14C5" w:rsidRPr="005D5E67" w:rsidRDefault="002914C5" w:rsidP="002914C5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14C5" w:rsidRPr="00120464" w:rsidRDefault="00CD172B" w:rsidP="002914C5">
            <w:pPr>
              <w:pStyle w:val="Default"/>
              <w:rPr>
                <w:rFonts w:asciiTheme="minorHAnsi" w:hAnsiTheme="minorHAnsi"/>
                <w:bCs/>
                <w:color w:val="auto"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color w:val="auto"/>
                <w:sz w:val="22"/>
                <w:szCs w:val="22"/>
              </w:rPr>
              <w:t>Test NG</w:t>
            </w:r>
          </w:p>
        </w:tc>
        <w:tc>
          <w:tcPr>
            <w:tcW w:w="33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914C5" w:rsidRPr="00120464" w:rsidRDefault="001F2015" w:rsidP="00CD172B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</w:t>
            </w:r>
          </w:p>
        </w:tc>
      </w:tr>
      <w:tr w:rsidR="002914C5" w:rsidRPr="005D5E67" w:rsidTr="00CD172B">
        <w:trPr>
          <w:trHeight w:val="320"/>
        </w:trPr>
        <w:tc>
          <w:tcPr>
            <w:tcW w:w="12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14C5" w:rsidRPr="005D5E67" w:rsidRDefault="002914C5" w:rsidP="002914C5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14C5" w:rsidRPr="00120464" w:rsidRDefault="00CD172B" w:rsidP="00D36EE7">
            <w:pPr>
              <w:pStyle w:val="Default"/>
              <w:rPr>
                <w:rFonts w:asciiTheme="minorHAnsi" w:hAnsiTheme="minorHAnsi"/>
                <w:bCs/>
                <w:color w:val="auto"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color w:val="auto"/>
                <w:sz w:val="22"/>
                <w:szCs w:val="22"/>
              </w:rPr>
              <w:t xml:space="preserve">Selenium Web Driver </w:t>
            </w:r>
          </w:p>
        </w:tc>
        <w:tc>
          <w:tcPr>
            <w:tcW w:w="33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914C5" w:rsidRPr="00120464" w:rsidRDefault="001F2015" w:rsidP="00CD172B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</w:tr>
      <w:tr w:rsidR="00D36EE7" w:rsidRPr="005D5E67" w:rsidTr="00CD172B">
        <w:trPr>
          <w:trHeight w:val="320"/>
        </w:trPr>
        <w:tc>
          <w:tcPr>
            <w:tcW w:w="12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EE7" w:rsidRPr="005D5E67" w:rsidRDefault="00D36EE7" w:rsidP="00D36EE7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6EE7" w:rsidRPr="007305DC" w:rsidRDefault="00CD172B" w:rsidP="003D2628">
            <w:pPr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 xml:space="preserve">Advanced Selenium Web Driver </w:t>
            </w:r>
          </w:p>
        </w:tc>
        <w:tc>
          <w:tcPr>
            <w:tcW w:w="33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36EE7" w:rsidRPr="00120464" w:rsidRDefault="0056761D" w:rsidP="00CD172B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</w:t>
            </w:r>
          </w:p>
        </w:tc>
      </w:tr>
      <w:tr w:rsidR="000E3447" w:rsidRPr="005D5E67" w:rsidTr="00CD172B">
        <w:trPr>
          <w:trHeight w:val="88"/>
        </w:trPr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3447" w:rsidRPr="000E3447" w:rsidRDefault="000E3447" w:rsidP="000E3447">
            <w:pPr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5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3447" w:rsidRPr="000E3447" w:rsidRDefault="000E3447" w:rsidP="000E3447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2"/>
                <w:szCs w:val="22"/>
              </w:rPr>
            </w:pPr>
            <w:r w:rsidRPr="000E3447">
              <w:rPr>
                <w:rFonts w:asciiTheme="minorHAnsi" w:hAnsiTheme="minorHAnsi"/>
                <w:b/>
                <w:bCs/>
                <w:color w:val="auto"/>
                <w:sz w:val="22"/>
                <w:szCs w:val="22"/>
              </w:rPr>
              <w:t xml:space="preserve">Total Duration: </w:t>
            </w:r>
          </w:p>
        </w:tc>
        <w:tc>
          <w:tcPr>
            <w:tcW w:w="3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3447" w:rsidRPr="00120464" w:rsidRDefault="0056761D" w:rsidP="00CD172B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10</w:t>
            </w:r>
          </w:p>
        </w:tc>
      </w:tr>
    </w:tbl>
    <w:p w:rsidR="007305DC" w:rsidRDefault="007305DC" w:rsidP="007E3C41">
      <w:pPr>
        <w:rPr>
          <w:rFonts w:asciiTheme="minorHAnsi" w:eastAsia="Arial Unicode MS" w:hAnsiTheme="minorHAnsi" w:cs="Arial"/>
          <w:color w:val="000000" w:themeColor="text1"/>
          <w:sz w:val="22"/>
          <w:szCs w:val="22"/>
        </w:rPr>
      </w:pPr>
    </w:p>
    <w:p w:rsidR="007305DC" w:rsidRDefault="007305DC" w:rsidP="007E3C41">
      <w:pPr>
        <w:rPr>
          <w:rFonts w:asciiTheme="minorHAnsi" w:eastAsia="Arial Unicode MS" w:hAnsiTheme="minorHAnsi" w:cs="Arial"/>
          <w:color w:val="000000" w:themeColor="text1"/>
          <w:sz w:val="22"/>
          <w:szCs w:val="22"/>
        </w:rPr>
      </w:pPr>
    </w:p>
    <w:p w:rsidR="003E41A0" w:rsidRPr="00D064CC" w:rsidRDefault="007305DC" w:rsidP="00D064CC">
      <w:pPr>
        <w:rPr>
          <w:rFonts w:asciiTheme="minorHAnsi" w:eastAsia="Arial Unicode MS" w:hAnsiTheme="minorHAnsi" w:cs="Arial"/>
          <w:color w:val="000000" w:themeColor="text1"/>
          <w:sz w:val="22"/>
          <w:szCs w:val="22"/>
        </w:rPr>
      </w:pPr>
      <w:r w:rsidRPr="00055C2F">
        <w:rPr>
          <w:rFonts w:asciiTheme="minorHAnsi" w:eastAsia="Arial Unicode MS" w:hAnsiTheme="minorHAnsi" w:cs="Arial"/>
          <w:b/>
          <w:color w:val="000000" w:themeColor="text1"/>
          <w:sz w:val="22"/>
          <w:szCs w:val="22"/>
        </w:rPr>
        <w:t>Note:</w:t>
      </w:r>
      <w:r w:rsidRPr="001D39E8">
        <w:rPr>
          <w:rFonts w:asciiTheme="minorHAnsi" w:eastAsia="Arial Unicode MS" w:hAnsiTheme="minorHAnsi" w:cs="Arial"/>
          <w:color w:val="000000" w:themeColor="text1"/>
          <w:sz w:val="22"/>
          <w:szCs w:val="22"/>
        </w:rPr>
        <w:t xml:space="preserve"> The flow of the topics can be interchanged and session can be spread across various days based on business need/ trainer discretion. No approvals required for the same.</w:t>
      </w:r>
      <w:r>
        <w:rPr>
          <w:rFonts w:asciiTheme="minorHAnsi" w:eastAsia="Arial Unicode MS" w:hAnsiTheme="minorHAnsi" w:cs="Arial"/>
          <w:color w:val="000000" w:themeColor="text1"/>
          <w:sz w:val="22"/>
          <w:szCs w:val="22"/>
        </w:rPr>
        <w:t xml:space="preserve"> </w:t>
      </w:r>
    </w:p>
    <w:sectPr w:rsidR="003E41A0" w:rsidRPr="00D064CC" w:rsidSect="001966F8">
      <w:headerReference w:type="default" r:id="rId8"/>
      <w:footerReference w:type="even" r:id="rId9"/>
      <w:footerReference w:type="default" r:id="rId10"/>
      <w:footerReference w:type="first" r:id="rId11"/>
      <w:type w:val="continuous"/>
      <w:pgSz w:w="12240" w:h="15840" w:code="1"/>
      <w:pgMar w:top="1440" w:right="900" w:bottom="1440" w:left="1080" w:header="720" w:footer="466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20C5" w:rsidRDefault="00CC20C5">
      <w:r>
        <w:separator/>
      </w:r>
    </w:p>
  </w:endnote>
  <w:endnote w:type="continuationSeparator" w:id="0">
    <w:p w:rsidR="00CC20C5" w:rsidRDefault="00CC20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53F1" w:rsidRDefault="0025235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453F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453F1" w:rsidRDefault="00A453F1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53F1" w:rsidRPr="00470931" w:rsidRDefault="00A453F1" w:rsidP="00812E39">
    <w:pPr>
      <w:pStyle w:val="Footer"/>
      <w:framePr w:wrap="around" w:vAnchor="text" w:hAnchor="page" w:x="10269" w:y="62"/>
      <w:rPr>
        <w:rStyle w:val="PageNumber"/>
        <w:rFonts w:asciiTheme="minorHAnsi" w:hAnsiTheme="minorHAnsi"/>
        <w:sz w:val="18"/>
        <w:szCs w:val="18"/>
      </w:rPr>
    </w:pPr>
  </w:p>
  <w:tbl>
    <w:tblPr>
      <w:tblW w:w="97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2988"/>
      <w:gridCol w:w="3555"/>
      <w:gridCol w:w="3195"/>
    </w:tblGrid>
    <w:tr w:rsidR="001966F8" w:rsidRPr="001966F8" w:rsidTr="001E49F2">
      <w:trPr>
        <w:trHeight w:val="128"/>
      </w:trPr>
      <w:tc>
        <w:tcPr>
          <w:tcW w:w="2988" w:type="dxa"/>
        </w:tcPr>
        <w:p w:rsidR="001966F8" w:rsidRPr="001966F8" w:rsidRDefault="001966F8" w:rsidP="002831D4">
          <w:pPr>
            <w:pStyle w:val="Footer"/>
            <w:rPr>
              <w:sz w:val="16"/>
              <w:szCs w:val="16"/>
            </w:rPr>
          </w:pPr>
          <w:r w:rsidRPr="001966F8">
            <w:rPr>
              <w:sz w:val="16"/>
              <w:szCs w:val="16"/>
            </w:rPr>
            <w:t>TR</w:t>
          </w:r>
          <w:r>
            <w:rPr>
              <w:sz w:val="16"/>
              <w:szCs w:val="16"/>
            </w:rPr>
            <w:t>CSTMPL</w:t>
          </w:r>
          <w:r w:rsidRPr="001966F8">
            <w:rPr>
              <w:sz w:val="16"/>
              <w:szCs w:val="16"/>
            </w:rPr>
            <w:t xml:space="preserve">  Ver.</w:t>
          </w:r>
          <w:r>
            <w:rPr>
              <w:sz w:val="16"/>
              <w:szCs w:val="16"/>
            </w:rPr>
            <w:t>2</w:t>
          </w:r>
          <w:r w:rsidRPr="001966F8">
            <w:rPr>
              <w:sz w:val="16"/>
              <w:szCs w:val="16"/>
            </w:rPr>
            <w:t>.</w:t>
          </w:r>
          <w:r w:rsidR="002831D4">
            <w:rPr>
              <w:sz w:val="16"/>
              <w:szCs w:val="16"/>
            </w:rPr>
            <w:t>1 30</w:t>
          </w:r>
          <w:r w:rsidRPr="001966F8">
            <w:rPr>
              <w:sz w:val="16"/>
              <w:szCs w:val="16"/>
            </w:rPr>
            <w:t>/</w:t>
          </w:r>
          <w:r w:rsidR="002831D4">
            <w:rPr>
              <w:sz w:val="16"/>
              <w:szCs w:val="16"/>
            </w:rPr>
            <w:t>11</w:t>
          </w:r>
          <w:r w:rsidRPr="001966F8">
            <w:rPr>
              <w:sz w:val="16"/>
              <w:szCs w:val="16"/>
            </w:rPr>
            <w:t>/201</w:t>
          </w:r>
          <w:r w:rsidR="002831D4">
            <w:rPr>
              <w:sz w:val="16"/>
              <w:szCs w:val="16"/>
            </w:rPr>
            <w:t>8</w:t>
          </w:r>
        </w:p>
      </w:tc>
      <w:tc>
        <w:tcPr>
          <w:tcW w:w="3555" w:type="dxa"/>
        </w:tcPr>
        <w:p w:rsidR="001966F8" w:rsidRPr="001966F8" w:rsidRDefault="001966F8" w:rsidP="001966F8">
          <w:pPr>
            <w:pStyle w:val="Footer"/>
            <w:jc w:val="center"/>
            <w:rPr>
              <w:sz w:val="16"/>
              <w:szCs w:val="16"/>
            </w:rPr>
          </w:pPr>
          <w:r w:rsidRPr="001966F8">
            <w:rPr>
              <w:sz w:val="16"/>
              <w:szCs w:val="16"/>
            </w:rPr>
            <w:t>Internal Use Only</w:t>
          </w:r>
        </w:p>
      </w:tc>
      <w:tc>
        <w:tcPr>
          <w:tcW w:w="3195" w:type="dxa"/>
        </w:tcPr>
        <w:p w:rsidR="001966F8" w:rsidRPr="001966F8" w:rsidRDefault="001966F8" w:rsidP="001966F8">
          <w:pPr>
            <w:pStyle w:val="Footer2"/>
            <w:rPr>
              <w:rFonts w:ascii="Times New Roman" w:hAnsi="Times New Roman"/>
              <w:szCs w:val="16"/>
            </w:rPr>
          </w:pPr>
          <w:r w:rsidRPr="001966F8">
            <w:rPr>
              <w:rFonts w:ascii="Times New Roman" w:hAnsi="Times New Roman"/>
              <w:szCs w:val="16"/>
            </w:rPr>
            <w:t xml:space="preserve">Page </w:t>
          </w:r>
          <w:r w:rsidRPr="001966F8">
            <w:rPr>
              <w:rFonts w:ascii="Times New Roman" w:hAnsi="Times New Roman"/>
              <w:szCs w:val="16"/>
            </w:rPr>
            <w:fldChar w:fldCharType="begin"/>
          </w:r>
          <w:r w:rsidRPr="001966F8">
            <w:rPr>
              <w:rFonts w:ascii="Times New Roman" w:hAnsi="Times New Roman"/>
              <w:szCs w:val="16"/>
            </w:rPr>
            <w:instrText xml:space="preserve"> PAGE </w:instrText>
          </w:r>
          <w:r w:rsidRPr="001966F8">
            <w:rPr>
              <w:rFonts w:ascii="Times New Roman" w:hAnsi="Times New Roman"/>
              <w:szCs w:val="16"/>
            </w:rPr>
            <w:fldChar w:fldCharType="separate"/>
          </w:r>
          <w:r w:rsidR="001F2015">
            <w:rPr>
              <w:rFonts w:ascii="Times New Roman" w:hAnsi="Times New Roman"/>
              <w:noProof/>
              <w:szCs w:val="16"/>
            </w:rPr>
            <w:t>1</w:t>
          </w:r>
          <w:r w:rsidRPr="001966F8">
            <w:rPr>
              <w:rFonts w:ascii="Times New Roman" w:hAnsi="Times New Roman"/>
              <w:szCs w:val="16"/>
            </w:rPr>
            <w:fldChar w:fldCharType="end"/>
          </w:r>
          <w:r w:rsidRPr="001966F8">
            <w:rPr>
              <w:rFonts w:ascii="Times New Roman" w:hAnsi="Times New Roman"/>
              <w:szCs w:val="16"/>
            </w:rPr>
            <w:t xml:space="preserve"> of </w:t>
          </w:r>
          <w:r w:rsidRPr="001966F8">
            <w:rPr>
              <w:rFonts w:ascii="Times New Roman" w:hAnsi="Times New Roman"/>
              <w:szCs w:val="16"/>
            </w:rPr>
            <w:fldChar w:fldCharType="begin"/>
          </w:r>
          <w:r w:rsidRPr="001966F8">
            <w:rPr>
              <w:rFonts w:ascii="Times New Roman" w:hAnsi="Times New Roman"/>
              <w:szCs w:val="16"/>
            </w:rPr>
            <w:instrText xml:space="preserve"> NUMPAGES </w:instrText>
          </w:r>
          <w:r w:rsidRPr="001966F8">
            <w:rPr>
              <w:rFonts w:ascii="Times New Roman" w:hAnsi="Times New Roman"/>
              <w:szCs w:val="16"/>
            </w:rPr>
            <w:fldChar w:fldCharType="separate"/>
          </w:r>
          <w:r w:rsidR="001F2015">
            <w:rPr>
              <w:rFonts w:ascii="Times New Roman" w:hAnsi="Times New Roman"/>
              <w:noProof/>
              <w:szCs w:val="16"/>
            </w:rPr>
            <w:t>3</w:t>
          </w:r>
          <w:r w:rsidRPr="001966F8">
            <w:rPr>
              <w:rFonts w:ascii="Times New Roman" w:hAnsi="Times New Roman"/>
              <w:szCs w:val="16"/>
            </w:rPr>
            <w:fldChar w:fldCharType="end"/>
          </w:r>
        </w:p>
      </w:tc>
    </w:tr>
  </w:tbl>
  <w:p w:rsidR="00A453F1" w:rsidRDefault="00A453F1" w:rsidP="001966F8">
    <w:pPr>
      <w:pStyle w:val="Footer"/>
      <w:ind w:right="360" w:firstLine="360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34DC" w:rsidRDefault="00252351" w:rsidP="008834D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834D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97FC3">
      <w:rPr>
        <w:rStyle w:val="PageNumber"/>
        <w:noProof/>
      </w:rPr>
      <w:t>1</w:t>
    </w:r>
    <w:r>
      <w:rPr>
        <w:rStyle w:val="PageNumber"/>
      </w:rPr>
      <w:fldChar w:fldCharType="end"/>
    </w:r>
  </w:p>
  <w:p w:rsidR="00A453F1" w:rsidRDefault="007631E6" w:rsidP="007631E6">
    <w:pPr>
      <w:pStyle w:val="Footer"/>
      <w:ind w:hanging="720"/>
      <w:jc w:val="center"/>
      <w:rPr>
        <w:rFonts w:ascii="Franklin Gothic Book" w:hAnsi="Franklin Gothic Book"/>
        <w:sz w:val="18"/>
      </w:rPr>
    </w:pPr>
    <w:r>
      <w:rPr>
        <w:rFonts w:ascii="Franklin Gothic Book" w:hAnsi="Franklin Gothic Book"/>
        <w:sz w:val="18"/>
      </w:rPr>
      <w:t>Limited Access for Syntel Employees only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20C5" w:rsidRDefault="00CC20C5">
      <w:r>
        <w:separator/>
      </w:r>
    </w:p>
  </w:footnote>
  <w:footnote w:type="continuationSeparator" w:id="0">
    <w:p w:rsidR="00CC20C5" w:rsidRDefault="00CC20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528"/>
      <w:gridCol w:w="3211"/>
      <w:gridCol w:w="3370"/>
    </w:tblGrid>
    <w:tr w:rsidR="00E0727A" w:rsidRPr="006A67B6" w:rsidTr="00E0727A">
      <w:trPr>
        <w:trHeight w:hRule="exact" w:val="550"/>
      </w:trPr>
      <w:tc>
        <w:tcPr>
          <w:tcW w:w="3528" w:type="dxa"/>
          <w:vAlign w:val="center"/>
        </w:tcPr>
        <w:p w:rsidR="00E0727A" w:rsidRPr="006A67B6" w:rsidRDefault="00E0727A" w:rsidP="00E0727A">
          <w:pPr>
            <w:pStyle w:val="Header"/>
            <w:tabs>
              <w:tab w:val="clear" w:pos="8640"/>
              <w:tab w:val="right" w:pos="9900"/>
            </w:tabs>
            <w:spacing w:after="200"/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3211" w:type="dxa"/>
        </w:tcPr>
        <w:p w:rsidR="00E0727A" w:rsidRPr="002D6519" w:rsidRDefault="00E0727A" w:rsidP="00E0727A">
          <w:pPr>
            <w:pStyle w:val="Header"/>
            <w:tabs>
              <w:tab w:val="clear" w:pos="8640"/>
              <w:tab w:val="right" w:pos="9900"/>
            </w:tabs>
            <w:spacing w:after="200"/>
            <w:jc w:val="center"/>
            <w:rPr>
              <w:b/>
              <w:color w:val="0066A1"/>
              <w:sz w:val="22"/>
              <w:szCs w:val="22"/>
            </w:rPr>
          </w:pPr>
          <w:r w:rsidRPr="002D6519">
            <w:rPr>
              <w:b/>
              <w:color w:val="0066A1"/>
              <w:sz w:val="22"/>
              <w:szCs w:val="22"/>
            </w:rPr>
            <w:t>Template for Training Course Sheet</w:t>
          </w:r>
        </w:p>
      </w:tc>
      <w:tc>
        <w:tcPr>
          <w:tcW w:w="3370" w:type="dxa"/>
          <w:vAlign w:val="center"/>
        </w:tcPr>
        <w:p w:rsidR="00E0727A" w:rsidRPr="006A67B6" w:rsidRDefault="002831D4" w:rsidP="00E0727A">
          <w:pPr>
            <w:pStyle w:val="Header"/>
            <w:tabs>
              <w:tab w:val="clear" w:pos="8640"/>
              <w:tab w:val="right" w:pos="9900"/>
            </w:tabs>
            <w:spacing w:after="200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>
                <wp:extent cx="1314450" cy="401638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AtosSyntel_RGB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2610" cy="4163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E0727A" w:rsidRDefault="00E0727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15BA0"/>
    <w:multiLevelType w:val="hybridMultilevel"/>
    <w:tmpl w:val="C810B0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92472E"/>
    <w:multiLevelType w:val="hybridMultilevel"/>
    <w:tmpl w:val="DFB4A4FA"/>
    <w:lvl w:ilvl="0" w:tplc="55E49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2AD1D9A"/>
    <w:multiLevelType w:val="hybridMultilevel"/>
    <w:tmpl w:val="4E7A220A"/>
    <w:lvl w:ilvl="0" w:tplc="55E49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FDF5904"/>
    <w:multiLevelType w:val="hybridMultilevel"/>
    <w:tmpl w:val="8D02E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CD5537"/>
    <w:multiLevelType w:val="hybridMultilevel"/>
    <w:tmpl w:val="CC268014"/>
    <w:lvl w:ilvl="0" w:tplc="55E49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E58710A"/>
    <w:multiLevelType w:val="hybridMultilevel"/>
    <w:tmpl w:val="FFAC2716"/>
    <w:lvl w:ilvl="0" w:tplc="592A243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9D09B3"/>
    <w:multiLevelType w:val="hybridMultilevel"/>
    <w:tmpl w:val="9280DD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95F1397"/>
    <w:multiLevelType w:val="hybridMultilevel"/>
    <w:tmpl w:val="A22623DA"/>
    <w:lvl w:ilvl="0" w:tplc="B5EE1F9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CE368B"/>
    <w:multiLevelType w:val="hybridMultilevel"/>
    <w:tmpl w:val="DAF8E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7"/>
  </w:num>
  <w:num w:numId="5">
    <w:abstractNumId w:val="8"/>
  </w:num>
  <w:num w:numId="6">
    <w:abstractNumId w:val="5"/>
  </w:num>
  <w:num w:numId="7">
    <w:abstractNumId w:val="3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14337">
      <o:colormru v:ext="edit" colors="#194b32,#e1321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EA8"/>
    <w:rsid w:val="000271B3"/>
    <w:rsid w:val="00036759"/>
    <w:rsid w:val="0005301B"/>
    <w:rsid w:val="0005400A"/>
    <w:rsid w:val="00064F26"/>
    <w:rsid w:val="000769A3"/>
    <w:rsid w:val="0008307F"/>
    <w:rsid w:val="00092289"/>
    <w:rsid w:val="0009665E"/>
    <w:rsid w:val="000E3447"/>
    <w:rsid w:val="0010606F"/>
    <w:rsid w:val="0012171E"/>
    <w:rsid w:val="001268F3"/>
    <w:rsid w:val="00146E07"/>
    <w:rsid w:val="00157DDF"/>
    <w:rsid w:val="00194DE6"/>
    <w:rsid w:val="001966F8"/>
    <w:rsid w:val="001A68C0"/>
    <w:rsid w:val="001C2932"/>
    <w:rsid w:val="001F2015"/>
    <w:rsid w:val="00213127"/>
    <w:rsid w:val="00222017"/>
    <w:rsid w:val="002342AB"/>
    <w:rsid w:val="00243093"/>
    <w:rsid w:val="00252351"/>
    <w:rsid w:val="002831D4"/>
    <w:rsid w:val="002914C5"/>
    <w:rsid w:val="0029561B"/>
    <w:rsid w:val="00297FC3"/>
    <w:rsid w:val="002B3571"/>
    <w:rsid w:val="002B69D2"/>
    <w:rsid w:val="002D0DAC"/>
    <w:rsid w:val="002D6519"/>
    <w:rsid w:val="002E104C"/>
    <w:rsid w:val="002F3321"/>
    <w:rsid w:val="003162E5"/>
    <w:rsid w:val="003201A1"/>
    <w:rsid w:val="00347824"/>
    <w:rsid w:val="00350B21"/>
    <w:rsid w:val="00350F2E"/>
    <w:rsid w:val="003705F9"/>
    <w:rsid w:val="00373CA7"/>
    <w:rsid w:val="00393E0F"/>
    <w:rsid w:val="003A62BE"/>
    <w:rsid w:val="003D2628"/>
    <w:rsid w:val="003E41A0"/>
    <w:rsid w:val="00403FB6"/>
    <w:rsid w:val="00407842"/>
    <w:rsid w:val="004137F1"/>
    <w:rsid w:val="004256F6"/>
    <w:rsid w:val="00426B7B"/>
    <w:rsid w:val="0043527F"/>
    <w:rsid w:val="00445094"/>
    <w:rsid w:val="00450E21"/>
    <w:rsid w:val="00454BC1"/>
    <w:rsid w:val="004562E1"/>
    <w:rsid w:val="00470931"/>
    <w:rsid w:val="00474567"/>
    <w:rsid w:val="00484C1A"/>
    <w:rsid w:val="00491016"/>
    <w:rsid w:val="00492838"/>
    <w:rsid w:val="004B7588"/>
    <w:rsid w:val="004C4FBA"/>
    <w:rsid w:val="004D1DFE"/>
    <w:rsid w:val="004D3B5E"/>
    <w:rsid w:val="004E3DA7"/>
    <w:rsid w:val="00525929"/>
    <w:rsid w:val="0053447C"/>
    <w:rsid w:val="005521B0"/>
    <w:rsid w:val="00556194"/>
    <w:rsid w:val="0056761D"/>
    <w:rsid w:val="00585060"/>
    <w:rsid w:val="005866A8"/>
    <w:rsid w:val="0059782A"/>
    <w:rsid w:val="005A5E21"/>
    <w:rsid w:val="005C4384"/>
    <w:rsid w:val="005D5E67"/>
    <w:rsid w:val="005F7216"/>
    <w:rsid w:val="00604B3B"/>
    <w:rsid w:val="0061046E"/>
    <w:rsid w:val="0061351E"/>
    <w:rsid w:val="00681DC6"/>
    <w:rsid w:val="0069165A"/>
    <w:rsid w:val="006B138E"/>
    <w:rsid w:val="006E6E7C"/>
    <w:rsid w:val="00710269"/>
    <w:rsid w:val="007123AA"/>
    <w:rsid w:val="00712596"/>
    <w:rsid w:val="00725966"/>
    <w:rsid w:val="007305DC"/>
    <w:rsid w:val="0073295A"/>
    <w:rsid w:val="00733802"/>
    <w:rsid w:val="00740EC2"/>
    <w:rsid w:val="00740EE3"/>
    <w:rsid w:val="0074125F"/>
    <w:rsid w:val="007631E6"/>
    <w:rsid w:val="00792A23"/>
    <w:rsid w:val="007A07B6"/>
    <w:rsid w:val="007B4660"/>
    <w:rsid w:val="007C5B7B"/>
    <w:rsid w:val="007E13C3"/>
    <w:rsid w:val="007E3C41"/>
    <w:rsid w:val="00812E39"/>
    <w:rsid w:val="00822D1A"/>
    <w:rsid w:val="00831B77"/>
    <w:rsid w:val="00835403"/>
    <w:rsid w:val="008377AE"/>
    <w:rsid w:val="008456B4"/>
    <w:rsid w:val="00864120"/>
    <w:rsid w:val="00874865"/>
    <w:rsid w:val="008750A1"/>
    <w:rsid w:val="0087597D"/>
    <w:rsid w:val="008834DC"/>
    <w:rsid w:val="0088403C"/>
    <w:rsid w:val="00895575"/>
    <w:rsid w:val="008A1185"/>
    <w:rsid w:val="008A23F8"/>
    <w:rsid w:val="008A2F7C"/>
    <w:rsid w:val="008B2D8F"/>
    <w:rsid w:val="008D60C5"/>
    <w:rsid w:val="008E5D3E"/>
    <w:rsid w:val="00913BEA"/>
    <w:rsid w:val="00941120"/>
    <w:rsid w:val="009462B8"/>
    <w:rsid w:val="0097259A"/>
    <w:rsid w:val="00985FD8"/>
    <w:rsid w:val="009928CD"/>
    <w:rsid w:val="009A3581"/>
    <w:rsid w:val="009F371B"/>
    <w:rsid w:val="00A0607D"/>
    <w:rsid w:val="00A1612D"/>
    <w:rsid w:val="00A163B5"/>
    <w:rsid w:val="00A320EF"/>
    <w:rsid w:val="00A452A3"/>
    <w:rsid w:val="00A453F1"/>
    <w:rsid w:val="00A479E1"/>
    <w:rsid w:val="00A66916"/>
    <w:rsid w:val="00A84182"/>
    <w:rsid w:val="00A93169"/>
    <w:rsid w:val="00A93D19"/>
    <w:rsid w:val="00AA1AE3"/>
    <w:rsid w:val="00AB7B7D"/>
    <w:rsid w:val="00AC4AEB"/>
    <w:rsid w:val="00AD09CE"/>
    <w:rsid w:val="00AD6A49"/>
    <w:rsid w:val="00AE2F54"/>
    <w:rsid w:val="00AF47EF"/>
    <w:rsid w:val="00B10A26"/>
    <w:rsid w:val="00B214D7"/>
    <w:rsid w:val="00B37339"/>
    <w:rsid w:val="00B41A81"/>
    <w:rsid w:val="00B7468C"/>
    <w:rsid w:val="00B9545D"/>
    <w:rsid w:val="00B95610"/>
    <w:rsid w:val="00B95D3E"/>
    <w:rsid w:val="00BD4A68"/>
    <w:rsid w:val="00BE652A"/>
    <w:rsid w:val="00BE6BBC"/>
    <w:rsid w:val="00C04B47"/>
    <w:rsid w:val="00C60E59"/>
    <w:rsid w:val="00CA154C"/>
    <w:rsid w:val="00CA3F97"/>
    <w:rsid w:val="00CC0766"/>
    <w:rsid w:val="00CC20C5"/>
    <w:rsid w:val="00CC4962"/>
    <w:rsid w:val="00CD172B"/>
    <w:rsid w:val="00CE23C0"/>
    <w:rsid w:val="00CE57FC"/>
    <w:rsid w:val="00CF30D9"/>
    <w:rsid w:val="00D064CC"/>
    <w:rsid w:val="00D06EA8"/>
    <w:rsid w:val="00D36EE7"/>
    <w:rsid w:val="00D37A39"/>
    <w:rsid w:val="00D45307"/>
    <w:rsid w:val="00D57398"/>
    <w:rsid w:val="00D83B02"/>
    <w:rsid w:val="00DA2F42"/>
    <w:rsid w:val="00DD72E7"/>
    <w:rsid w:val="00DE4F6B"/>
    <w:rsid w:val="00DF2C0D"/>
    <w:rsid w:val="00E06D4F"/>
    <w:rsid w:val="00E0727A"/>
    <w:rsid w:val="00E10FF2"/>
    <w:rsid w:val="00E127BF"/>
    <w:rsid w:val="00E408FC"/>
    <w:rsid w:val="00E57D59"/>
    <w:rsid w:val="00E86FC8"/>
    <w:rsid w:val="00E87146"/>
    <w:rsid w:val="00EC71EE"/>
    <w:rsid w:val="00ED77CE"/>
    <w:rsid w:val="00EE28B4"/>
    <w:rsid w:val="00EE5FA0"/>
    <w:rsid w:val="00F1263F"/>
    <w:rsid w:val="00F13093"/>
    <w:rsid w:val="00F13185"/>
    <w:rsid w:val="00F27CEA"/>
    <w:rsid w:val="00F41AD0"/>
    <w:rsid w:val="00F43705"/>
    <w:rsid w:val="00F47123"/>
    <w:rsid w:val="00F60DE6"/>
    <w:rsid w:val="00F724CE"/>
    <w:rsid w:val="00F7681E"/>
    <w:rsid w:val="00F87633"/>
    <w:rsid w:val="00F90A89"/>
    <w:rsid w:val="00FD31CE"/>
    <w:rsid w:val="00FE2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>
      <o:colormru v:ext="edit" colors="#194b32,#e13219"/>
    </o:shapedefaults>
    <o:shapelayout v:ext="edit">
      <o:idmap v:ext="edit" data="1"/>
    </o:shapelayout>
  </w:shapeDefaults>
  <w:decimalSymbol w:val="."/>
  <w:listSeparator w:val=","/>
  <w15:docId w15:val="{8A40E478-CC7B-4822-8361-74E37A51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0A89"/>
    <w:rPr>
      <w:sz w:val="24"/>
      <w:szCs w:val="24"/>
    </w:rPr>
  </w:style>
  <w:style w:type="paragraph" w:styleId="Heading1">
    <w:name w:val="heading 1"/>
    <w:basedOn w:val="Normal"/>
    <w:next w:val="Normal"/>
    <w:qFormat/>
    <w:rsid w:val="00146E07"/>
    <w:pPr>
      <w:keepNext/>
      <w:spacing w:before="360"/>
      <w:outlineLvl w:val="0"/>
    </w:pPr>
    <w:rPr>
      <w:b/>
      <w:i/>
      <w:sz w:val="48"/>
      <w:szCs w:val="40"/>
    </w:rPr>
  </w:style>
  <w:style w:type="paragraph" w:styleId="Heading2">
    <w:name w:val="heading 2"/>
    <w:basedOn w:val="Normal"/>
    <w:next w:val="Normal"/>
    <w:qFormat/>
    <w:rsid w:val="00146E07"/>
    <w:pPr>
      <w:keepNext/>
      <w:pageBreakBefore/>
      <w:outlineLvl w:val="1"/>
    </w:pPr>
    <w:rPr>
      <w:rFonts w:ascii="Franklin Gothic Demi" w:hAnsi="Franklin Gothic Demi"/>
      <w:sz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46E0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46E0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46E07"/>
  </w:style>
  <w:style w:type="paragraph" w:customStyle="1" w:styleId="Tableofcontents">
    <w:name w:val="Table of contents"/>
    <w:basedOn w:val="TOC1"/>
    <w:autoRedefine/>
    <w:rsid w:val="00450E21"/>
    <w:pPr>
      <w:tabs>
        <w:tab w:val="right" w:pos="8460"/>
        <w:tab w:val="left" w:pos="8856"/>
      </w:tabs>
      <w:spacing w:before="480" w:line="480" w:lineRule="auto"/>
      <w:ind w:left="720"/>
    </w:pPr>
    <w:rPr>
      <w:rFonts w:ascii="Franklin Gothic Medium" w:hAnsi="Franklin Gothic Medium"/>
    </w:rPr>
  </w:style>
  <w:style w:type="paragraph" w:styleId="TOC1">
    <w:name w:val="toc 1"/>
    <w:basedOn w:val="Normal"/>
    <w:next w:val="Normal"/>
    <w:autoRedefine/>
    <w:semiHidden/>
    <w:rsid w:val="00484C1A"/>
  </w:style>
  <w:style w:type="paragraph" w:customStyle="1" w:styleId="schedule">
    <w:name w:val="schedule"/>
    <w:basedOn w:val="Tableofcontents"/>
    <w:next w:val="Normal"/>
    <w:autoRedefine/>
    <w:rsid w:val="00A453F1"/>
    <w:pPr>
      <w:framePr w:hSpace="180" w:wrap="around" w:vAnchor="text" w:hAnchor="margin" w:y="574"/>
      <w:tabs>
        <w:tab w:val="left" w:pos="4875"/>
      </w:tabs>
      <w:spacing w:before="100" w:beforeAutospacing="1" w:line="360" w:lineRule="auto"/>
      <w:jc w:val="center"/>
    </w:pPr>
    <w:rPr>
      <w:i/>
      <w:iCs/>
    </w:rPr>
  </w:style>
  <w:style w:type="table" w:customStyle="1" w:styleId="Myschedule">
    <w:name w:val="My schedule"/>
    <w:basedOn w:val="TableClassic1"/>
    <w:rsid w:val="00450E21"/>
    <w:pPr>
      <w:jc w:val="center"/>
    </w:pPr>
    <w:rPr>
      <w:rFonts w:ascii="Garamond" w:hAnsi="Garamond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55619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MainPageGreen">
    <w:name w:val="Main Page Green"/>
    <w:basedOn w:val="Normal"/>
    <w:autoRedefine/>
    <w:rsid w:val="00BE6BBC"/>
    <w:pPr>
      <w:keepNext/>
      <w:pageBreakBefore/>
      <w:spacing w:before="960"/>
      <w:outlineLvl w:val="1"/>
    </w:pPr>
    <w:rPr>
      <w:rFonts w:ascii="Franklin Gothic Demi" w:hAnsi="Franklin Gothic Demi"/>
      <w:color w:val="194B32"/>
      <w:sz w:val="56"/>
      <w:szCs w:val="20"/>
      <w:lang w:val="en-GB"/>
    </w:rPr>
  </w:style>
  <w:style w:type="table" w:styleId="TableGrid">
    <w:name w:val="Table Grid"/>
    <w:basedOn w:val="TableNormal"/>
    <w:rsid w:val="004D3B5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3295A"/>
    <w:pPr>
      <w:ind w:left="720"/>
    </w:pPr>
    <w:rPr>
      <w:rFonts w:asciiTheme="minorHAnsi" w:eastAsiaTheme="minorHAnsi" w:hAnsiTheme="minorHAnsi" w:cstheme="minorBidi"/>
      <w:sz w:val="22"/>
      <w:szCs w:val="22"/>
    </w:rPr>
  </w:style>
  <w:style w:type="paragraph" w:styleId="BodyText3">
    <w:name w:val="Body Text 3"/>
    <w:basedOn w:val="Normal"/>
    <w:link w:val="BodyText3Char"/>
    <w:rsid w:val="00BD4A68"/>
    <w:rPr>
      <w:sz w:val="20"/>
    </w:rPr>
  </w:style>
  <w:style w:type="character" w:customStyle="1" w:styleId="BodyText3Char">
    <w:name w:val="Body Text 3 Char"/>
    <w:basedOn w:val="DefaultParagraphFont"/>
    <w:link w:val="BodyText3"/>
    <w:rsid w:val="00BD4A68"/>
    <w:rPr>
      <w:szCs w:val="24"/>
    </w:rPr>
  </w:style>
  <w:style w:type="paragraph" w:styleId="BodyText">
    <w:name w:val="Body Text"/>
    <w:basedOn w:val="Normal"/>
    <w:link w:val="BodyTextChar"/>
    <w:rsid w:val="00BD4A68"/>
    <w:rPr>
      <w:sz w:val="18"/>
    </w:rPr>
  </w:style>
  <w:style w:type="character" w:customStyle="1" w:styleId="BodyTextChar">
    <w:name w:val="Body Text Char"/>
    <w:basedOn w:val="DefaultParagraphFont"/>
    <w:link w:val="BodyText"/>
    <w:rsid w:val="00BD4A68"/>
    <w:rPr>
      <w:sz w:val="18"/>
      <w:szCs w:val="24"/>
    </w:rPr>
  </w:style>
  <w:style w:type="paragraph" w:customStyle="1" w:styleId="Default">
    <w:name w:val="Default"/>
    <w:rsid w:val="003E41A0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F90A89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B10A26"/>
    <w:pPr>
      <w:spacing w:before="100" w:beforeAutospacing="1" w:after="100" w:afterAutospacing="1"/>
    </w:pPr>
    <w:rPr>
      <w:rFonts w:eastAsiaTheme="minorEastAsia"/>
    </w:rPr>
  </w:style>
  <w:style w:type="paragraph" w:styleId="BalloonText">
    <w:name w:val="Balloon Text"/>
    <w:basedOn w:val="Normal"/>
    <w:link w:val="BalloonTextChar"/>
    <w:rsid w:val="005A5E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A5E21"/>
    <w:rPr>
      <w:rFonts w:ascii="Tahoma" w:hAnsi="Tahoma" w:cs="Tahoma"/>
      <w:sz w:val="16"/>
      <w:szCs w:val="16"/>
    </w:rPr>
  </w:style>
  <w:style w:type="paragraph" w:customStyle="1" w:styleId="Footer2">
    <w:name w:val="Footer2"/>
    <w:basedOn w:val="Normal"/>
    <w:autoRedefine/>
    <w:rsid w:val="001966F8"/>
    <w:pPr>
      <w:jc w:val="right"/>
    </w:pPr>
    <w:rPr>
      <w:rFonts w:ascii="Arial" w:hAnsi="Arial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4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ikadian\Indu\My%20Documents\Template\Training%20document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2F99EA-73DD-4759-B1B7-30D319629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Training document template</Template>
  <TotalTime>12</TotalTime>
  <Pages>3</Pages>
  <Words>292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Street Corp</Company>
  <LinksUpToDate>false</LinksUpToDate>
  <CharactersWithSpaces>2170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ikadian</dc:creator>
  <cp:lastModifiedBy>Kumar, Sneha2</cp:lastModifiedBy>
  <cp:revision>7</cp:revision>
  <dcterms:created xsi:type="dcterms:W3CDTF">2019-03-06T13:03:00Z</dcterms:created>
  <dcterms:modified xsi:type="dcterms:W3CDTF">2019-04-24T06:31:00Z</dcterms:modified>
</cp:coreProperties>
</file>